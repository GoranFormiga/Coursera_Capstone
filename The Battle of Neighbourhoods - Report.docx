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4388" w:rsidRDefault="00D115FE">
      <w:pPr>
        <w:pStyle w:val="Title"/>
      </w:pPr>
      <w:r>
        <w:t>The Battle of Neighbourhoods</w:t>
      </w:r>
    </w:p>
    <w:p w:rsidR="00B071E5" w:rsidRDefault="00B071E5">
      <w:pPr>
        <w:pStyle w:val="Title"/>
      </w:pPr>
    </w:p>
    <w:p w:rsidR="00B071E5" w:rsidRDefault="00B071E5">
      <w:pPr>
        <w:pStyle w:val="Title"/>
      </w:pPr>
      <w:r>
        <w:rPr>
          <w:noProof/>
        </w:rPr>
        <w:drawing>
          <wp:inline distT="0" distB="0" distL="0" distR="0" wp14:anchorId="3E17F9C4" wp14:editId="38D5AB1F">
            <wp:extent cx="6675120" cy="2002790"/>
            <wp:effectExtent l="0" t="0" r="5080" b="3810"/>
            <wp:docPr id="1" name="Picture 1" descr="A sunset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unset in the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88" w:rsidRDefault="00B071E5">
      <w:pPr>
        <w:pStyle w:val="Heading1"/>
        <w:rPr>
          <w:sz w:val="40"/>
          <w:szCs w:val="28"/>
        </w:rPr>
      </w:pPr>
      <w:r w:rsidRPr="00B071E5">
        <w:rPr>
          <w:sz w:val="40"/>
          <w:szCs w:val="28"/>
        </w:rPr>
        <w:t>A study of the Rio de Janeiro City restaurant venues</w:t>
      </w:r>
    </w:p>
    <w:p w:rsidR="00B071E5" w:rsidRPr="00B071E5" w:rsidRDefault="00B071E5" w:rsidP="00B071E5"/>
    <w:p w:rsidR="00D115FE" w:rsidRDefault="00B071E5" w:rsidP="00B071E5">
      <w:pPr>
        <w:pStyle w:val="Heading1"/>
        <w:numPr>
          <w:ilvl w:val="0"/>
          <w:numId w:val="18"/>
        </w:numPr>
      </w:pPr>
      <w:r>
        <w:t>Introduction</w:t>
      </w:r>
    </w:p>
    <w:p w:rsidR="00B071E5" w:rsidRDefault="00B071E5" w:rsidP="00B071E5">
      <w:proofErr w:type="spellStart"/>
      <w:r>
        <w:t>Ttttttttt</w:t>
      </w:r>
      <w:proofErr w:type="spellEnd"/>
    </w:p>
    <w:p w:rsidR="00B071E5" w:rsidRDefault="00B071E5" w:rsidP="00B071E5">
      <w:pPr>
        <w:pStyle w:val="Heading2"/>
        <w:numPr>
          <w:ilvl w:val="1"/>
          <w:numId w:val="18"/>
        </w:numPr>
      </w:pPr>
      <w:r>
        <w:t>Purpose</w:t>
      </w:r>
    </w:p>
    <w:p w:rsidR="00B071E5" w:rsidRPr="00B071E5" w:rsidRDefault="00B071E5" w:rsidP="00B071E5"/>
    <w:p w:rsidR="00B071E5" w:rsidRPr="00B071E5" w:rsidRDefault="00B071E5" w:rsidP="00B071E5"/>
    <w:p w:rsidR="00D115FE" w:rsidRDefault="00D115FE" w:rsidP="00B071E5"/>
    <w:p w:rsidR="00D115FE" w:rsidRDefault="00D115FE" w:rsidP="00B071E5"/>
    <w:sectPr w:rsidR="00D115FE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2F5F" w:rsidRDefault="00D62F5F">
      <w:pPr>
        <w:spacing w:after="0" w:line="240" w:lineRule="auto"/>
      </w:pPr>
      <w:r>
        <w:separator/>
      </w:r>
    </w:p>
  </w:endnote>
  <w:endnote w:type="continuationSeparator" w:id="0">
    <w:p w:rsidR="00D62F5F" w:rsidRDefault="00D62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2F5F" w:rsidRDefault="00D62F5F">
      <w:pPr>
        <w:spacing w:after="0" w:line="240" w:lineRule="auto"/>
      </w:pPr>
      <w:r>
        <w:separator/>
      </w:r>
    </w:p>
  </w:footnote>
  <w:footnote w:type="continuationSeparator" w:id="0">
    <w:p w:rsidR="00D62F5F" w:rsidRDefault="00D62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2D19E6"/>
    <w:multiLevelType w:val="multilevel"/>
    <w:tmpl w:val="8076B39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F1C0F"/>
    <w:multiLevelType w:val="hybridMultilevel"/>
    <w:tmpl w:val="2C44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FE"/>
    <w:rsid w:val="000A66FD"/>
    <w:rsid w:val="003F31CF"/>
    <w:rsid w:val="00524388"/>
    <w:rsid w:val="00B071E5"/>
    <w:rsid w:val="00BB58E9"/>
    <w:rsid w:val="00D115FE"/>
    <w:rsid w:val="00D62F5F"/>
    <w:rsid w:val="00E7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31BF6B2"/>
  <w15:chartTrackingRefBased/>
  <w15:docId w15:val="{7B55EF8F-0032-8547-8240-3E43B137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5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D115F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5FE"/>
    <w:rPr>
      <w:rFonts w:asciiTheme="majorHAnsi" w:eastAsiaTheme="majorEastAsia" w:hAnsiTheme="majorHAnsi" w:cstheme="majorBidi"/>
      <w:color w:val="000000" w:themeColor="text1"/>
    </w:rPr>
  </w:style>
  <w:style w:type="paragraph" w:styleId="ListParagraph">
    <w:name w:val="List Paragraph"/>
    <w:basedOn w:val="Normal"/>
    <w:uiPriority w:val="34"/>
    <w:unhideWhenUsed/>
    <w:qFormat/>
    <w:rsid w:val="00B07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oran_formiga/Library/Containers/com.microsoft.Word/Data/Library/Application%20Support/Microsoft/Office/16.0/DTS/en-US%7b300E70DF-D026-3944-9C94-71A1EEE0F042%7d/%7bBCD77653-3AA1-9048-82E1-DB3D651DF4BE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goran_formiga</dc:creator>
  <cp:keywords/>
  <dc:description/>
  <cp:lastModifiedBy>Sigurd Goran Lennart Formiga Johnsson</cp:lastModifiedBy>
  <cp:revision>2</cp:revision>
  <dcterms:created xsi:type="dcterms:W3CDTF">2020-07-24T20:26:00Z</dcterms:created>
  <dcterms:modified xsi:type="dcterms:W3CDTF">2020-07-24T20:37:00Z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